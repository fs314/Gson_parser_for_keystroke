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CE" w:rsidRDefault="003E0211">
      <w:hyperlink r:id="rId4" w:history="1">
        <w:r w:rsidR="00EF2939" w:rsidRPr="00E103F8">
          <w:rPr>
            <w:rStyle w:val="Hyperlink"/>
          </w:rPr>
          <w:t>Https://stackoverflow.com/questions/5796948/how-to-parse-dynamic-json-fields-with-gson</w:t>
        </w:r>
      </w:hyperlink>
    </w:p>
    <w:p w:rsidR="00EF2939" w:rsidRDefault="003E0211">
      <w:hyperlink r:id="rId5" w:history="1">
        <w:r w:rsidR="00EF2939">
          <w:rPr>
            <w:rStyle w:val="Hyperlink"/>
          </w:rPr>
          <w:t>https://stackoverflow.com/questions/29909822/deserializing-a-json-file-with-gson</w:t>
        </w:r>
      </w:hyperlink>
    </w:p>
    <w:p w:rsidR="00EF2939" w:rsidRDefault="003E0211">
      <w:hyperlink r:id="rId6" w:history="1">
        <w:r w:rsidR="00EF2939" w:rsidRPr="00E103F8">
          <w:rPr>
            <w:rStyle w:val="Hyperlink"/>
          </w:rPr>
          <w:t>https://www.baeldung.com/convert-file-to-input-stream</w:t>
        </w:r>
      </w:hyperlink>
    </w:p>
    <w:p w:rsidR="00EF2939" w:rsidRDefault="003E0211">
      <w:hyperlink r:id="rId7" w:history="1">
        <w:r w:rsidR="00EF2939">
          <w:rPr>
            <w:rStyle w:val="Hyperlink"/>
          </w:rPr>
          <w:t>https://medium.com/@smjaejin/easily-reading-and-writing-files-to-internal-storage-with-gson-bdba821ca7de</w:t>
        </w:r>
      </w:hyperlink>
    </w:p>
    <w:p w:rsidR="00EF2939" w:rsidRDefault="003E0211">
      <w:hyperlink r:id="rId8" w:history="1">
        <w:r w:rsidR="00EF2939">
          <w:rPr>
            <w:rStyle w:val="Hyperlink"/>
          </w:rPr>
          <w:t>https://www.baeldung.com/gson-json-to-map</w:t>
        </w:r>
      </w:hyperlink>
    </w:p>
    <w:p w:rsidR="00EF2939" w:rsidRDefault="003E0211">
      <w:hyperlink r:id="rId9" w:history="1">
        <w:r w:rsidR="00EF2939">
          <w:rPr>
            <w:rStyle w:val="Hyperlink"/>
          </w:rPr>
          <w:t>http://www.jsonschema2pojo.org/</w:t>
        </w:r>
      </w:hyperlink>
    </w:p>
    <w:p w:rsidR="00EF2939" w:rsidRDefault="003E0211">
      <w:hyperlink r:id="rId10" w:history="1">
        <w:r w:rsidR="00EF2939">
          <w:rPr>
            <w:rStyle w:val="Hyperlink"/>
          </w:rPr>
          <w:t>https://stackoverflow.com/questions/6365851/how-to-keep-fields-sequence-in-gson-serialization</w:t>
        </w:r>
      </w:hyperlink>
    </w:p>
    <w:p w:rsidR="00EF2939" w:rsidRDefault="003E0211">
      <w:hyperlink r:id="rId11" w:history="1">
        <w:r w:rsidR="00EF2939">
          <w:rPr>
            <w:rStyle w:val="Hyperlink"/>
          </w:rPr>
          <w:t>https://medium.com/@ssaurel/parse-and-write-json-data-in-java-with-gson-dd8d1285b28</w:t>
        </w:r>
      </w:hyperlink>
    </w:p>
    <w:p w:rsidR="00EF2939" w:rsidRDefault="003E0211">
      <w:hyperlink r:id="rId12" w:history="1">
        <w:r w:rsidR="00EF2939">
          <w:rPr>
            <w:rStyle w:val="Hyperlink"/>
          </w:rPr>
          <w:t>https://futurestud.io/tutorials/gson-mapping-of-maps</w:t>
        </w:r>
      </w:hyperlink>
    </w:p>
    <w:p w:rsidR="00EF2939" w:rsidRDefault="003E0211">
      <w:hyperlink r:id="rId13" w:history="1">
        <w:r w:rsidR="00EF2939">
          <w:rPr>
            <w:rStyle w:val="Hyperlink"/>
          </w:rPr>
          <w:t>https://stackoverflow.com/questions/51689484/match-dynamic-serialized-name-with-gson</w:t>
        </w:r>
      </w:hyperlink>
    </w:p>
    <w:p w:rsidR="00EF2939" w:rsidRDefault="003E0211">
      <w:pPr>
        <w:rPr>
          <w:rStyle w:val="Hyperlink"/>
        </w:rPr>
      </w:pPr>
      <w:hyperlink r:id="rId14" w:history="1">
        <w:r w:rsidR="00EF2939">
          <w:rPr>
            <w:rStyle w:val="Hyperlink"/>
          </w:rPr>
          <w:t>http://findnerd.com/list/view/Parse-Json-Object-with-dynamic-keys-using-Gson-/24094/</w:t>
        </w:r>
      </w:hyperlink>
    </w:p>
    <w:p w:rsidR="003E0211" w:rsidRDefault="003E0211">
      <w:r w:rsidRPr="003E0211">
        <w:t>https://stackoverflow.com/questions/8371274/how-to-parse-json-array-with-gson</w:t>
      </w:r>
      <w:bookmarkStart w:id="0" w:name="_GoBack"/>
      <w:bookmarkEnd w:id="0"/>
    </w:p>
    <w:sectPr w:rsidR="003E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39"/>
    <w:rsid w:val="000D54D6"/>
    <w:rsid w:val="003110E4"/>
    <w:rsid w:val="00380649"/>
    <w:rsid w:val="003E0211"/>
    <w:rsid w:val="00745C5D"/>
    <w:rsid w:val="007E5855"/>
    <w:rsid w:val="00E23974"/>
    <w:rsid w:val="00EB3ACC"/>
    <w:rsid w:val="00EF2939"/>
    <w:rsid w:val="00F2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4DEA"/>
  <w15:chartTrackingRefBased/>
  <w15:docId w15:val="{BE2DC0D2-4F7E-49BE-B510-E7EBF89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9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gson-json-to-map" TargetMode="External"/><Relationship Id="rId13" Type="http://schemas.openxmlformats.org/officeDocument/2006/relationships/hyperlink" Target="https://stackoverflow.com/questions/51689484/match-dynamic-serialized-name-with-g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smjaejin/easily-reading-and-writing-files-to-internal-storage-with-gson-bdba821ca7de" TargetMode="External"/><Relationship Id="rId12" Type="http://schemas.openxmlformats.org/officeDocument/2006/relationships/hyperlink" Target="https://futurestud.io/tutorials/gson-mapping-of-map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eldung.com/convert-file-to-input-stream" TargetMode="External"/><Relationship Id="rId11" Type="http://schemas.openxmlformats.org/officeDocument/2006/relationships/hyperlink" Target="https://medium.com/@ssaurel/parse-and-write-json-data-in-java-with-gson-dd8d1285b28" TargetMode="External"/><Relationship Id="rId5" Type="http://schemas.openxmlformats.org/officeDocument/2006/relationships/hyperlink" Target="https://stackoverflow.com/questions/29909822/deserializing-a-json-file-with-gs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365851/how-to-keep-fields-sequence-in-gson-serialization" TargetMode="External"/><Relationship Id="rId4" Type="http://schemas.openxmlformats.org/officeDocument/2006/relationships/hyperlink" Target="Https://stackoverflow.com/questions/5796948/how-to-parse-dynamic-json-fields-with-gson" TargetMode="External"/><Relationship Id="rId9" Type="http://schemas.openxmlformats.org/officeDocument/2006/relationships/hyperlink" Target="http://www.jsonschema2pojo.org/" TargetMode="External"/><Relationship Id="rId14" Type="http://schemas.openxmlformats.org/officeDocument/2006/relationships/hyperlink" Target="http://findnerd.com/list/view/Parse-Json-Object-with-dynamic-keys-using-Gson-/240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34E7BA8E.dotm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>University of Kent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F.Salustri</dc:creator>
  <cp:keywords/>
  <dc:description/>
  <cp:lastModifiedBy>F.Salustri</cp:lastModifiedBy>
  <cp:revision>2</cp:revision>
  <dcterms:created xsi:type="dcterms:W3CDTF">2019-08-05T18:51:00Z</dcterms:created>
  <dcterms:modified xsi:type="dcterms:W3CDTF">2019-08-05T21:13:00Z</dcterms:modified>
</cp:coreProperties>
</file>